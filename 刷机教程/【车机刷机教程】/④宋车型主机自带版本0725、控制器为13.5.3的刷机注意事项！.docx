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12E" w:rsidRPr="002D0979" w:rsidRDefault="0077512E" w:rsidP="00896AEC">
      <w:pPr>
        <w:snapToGrid w:val="0"/>
        <w:textAlignment w:val="baseline"/>
        <w:rPr>
          <w:sz w:val="28"/>
          <w:highlight w:val="white"/>
        </w:rPr>
      </w:pPr>
      <w:r w:rsidRPr="002D0979">
        <w:rPr>
          <w:rFonts w:hint="eastAsia"/>
          <w:sz w:val="28"/>
          <w:highlight w:val="white"/>
        </w:rPr>
        <w:t>相关教程在</w:t>
      </w:r>
      <w:r w:rsidRPr="002D0979">
        <w:rPr>
          <w:sz w:val="28"/>
          <w:highlight w:val="white"/>
        </w:rPr>
        <w:t>QQ</w:t>
      </w:r>
      <w:r w:rsidRPr="002D0979">
        <w:rPr>
          <w:rFonts w:hint="eastAsia"/>
          <w:sz w:val="28"/>
          <w:highlight w:val="white"/>
        </w:rPr>
        <w:t>群的</w:t>
      </w:r>
      <w:r w:rsidRPr="002D0979">
        <w:rPr>
          <w:rFonts w:hint="eastAsia"/>
          <w:color w:val="FF0000"/>
          <w:sz w:val="28"/>
          <w:highlight w:val="white"/>
        </w:rPr>
        <w:t>刷机教程分享</w:t>
      </w:r>
      <w:r w:rsidRPr="002D0979">
        <w:rPr>
          <w:rFonts w:hint="eastAsia"/>
          <w:sz w:val="28"/>
          <w:highlight w:val="white"/>
        </w:rPr>
        <w:t>文件夹查看</w:t>
      </w:r>
    </w:p>
    <w:p w:rsidR="0077512E" w:rsidRPr="002D068D" w:rsidRDefault="0077512E" w:rsidP="00896AEC">
      <w:pPr>
        <w:snapToGrid w:val="0"/>
        <w:textAlignment w:val="baseline"/>
        <w:rPr>
          <w:b w:val="0"/>
          <w:sz w:val="24"/>
          <w:highlight w:val="white"/>
        </w:rPr>
      </w:pPr>
      <w:r w:rsidRPr="002D0979">
        <w:rPr>
          <w:rFonts w:hint="eastAsia"/>
          <w:color w:val="FF0000"/>
          <w:sz w:val="24"/>
        </w:rPr>
        <w:t>①</w:t>
      </w:r>
      <w:r w:rsidRPr="002D068D">
        <w:rPr>
          <w:rFonts w:hint="eastAsia"/>
          <w:b w:val="0"/>
          <w:sz w:val="24"/>
        </w:rPr>
        <w:t>查看车机版本、认识刷机包、下载相应的固件版本</w:t>
      </w:r>
      <w:r>
        <w:rPr>
          <w:rFonts w:hint="eastAsia"/>
          <w:b w:val="0"/>
          <w:sz w:val="24"/>
        </w:rPr>
        <w:t>指引</w:t>
      </w:r>
    </w:p>
    <w:p w:rsidR="0077512E" w:rsidRDefault="0077512E" w:rsidP="00896AEC">
      <w:pPr>
        <w:snapToGrid w:val="0"/>
        <w:textAlignment w:val="baseline"/>
        <w:rPr>
          <w:b w:val="0"/>
          <w:sz w:val="24"/>
          <w:szCs w:val="24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②</w:t>
      </w:r>
      <w:r w:rsidRPr="00C250E2">
        <w:rPr>
          <w:rFonts w:hint="eastAsia"/>
          <w:b w:val="0"/>
          <w:sz w:val="24"/>
          <w:szCs w:val="24"/>
        </w:rPr>
        <w:t>选择升级包及回退方法</w:t>
      </w:r>
    </w:p>
    <w:p w:rsidR="0077512E" w:rsidRPr="00C250E2" w:rsidRDefault="0077512E" w:rsidP="00896AEC">
      <w:pPr>
        <w:snapToGrid w:val="0"/>
        <w:textAlignment w:val="baseline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③</w:t>
      </w:r>
      <w:r w:rsidRPr="00C250E2">
        <w:rPr>
          <w:b w:val="0"/>
          <w:sz w:val="24"/>
          <w:szCs w:val="24"/>
        </w:rPr>
        <w:t>13.4</w:t>
      </w:r>
      <w:r w:rsidRPr="00C250E2">
        <w:rPr>
          <w:rFonts w:hint="eastAsia"/>
          <w:b w:val="0"/>
          <w:sz w:val="24"/>
          <w:szCs w:val="24"/>
        </w:rPr>
        <w:t>控制器的车型升级教程</w:t>
      </w:r>
    </w:p>
    <w:p w:rsidR="0077512E" w:rsidRPr="00C250E2" w:rsidRDefault="0077512E" w:rsidP="00896AEC">
      <w:pPr>
        <w:snapToGrid w:val="0"/>
        <w:textAlignment w:val="baseline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④</w:t>
      </w:r>
      <w:r w:rsidRPr="00C250E2">
        <w:rPr>
          <w:rFonts w:hint="eastAsia"/>
          <w:b w:val="0"/>
          <w:sz w:val="24"/>
          <w:szCs w:val="24"/>
        </w:rPr>
        <w:t>宋车型主</w:t>
      </w:r>
      <w:r>
        <w:rPr>
          <w:rFonts w:hint="eastAsia"/>
          <w:b w:val="0"/>
          <w:sz w:val="24"/>
          <w:szCs w:val="24"/>
        </w:rPr>
        <w:t>机</w:t>
      </w:r>
      <w:r w:rsidRPr="00C250E2">
        <w:rPr>
          <w:rFonts w:hint="eastAsia"/>
          <w:b w:val="0"/>
          <w:sz w:val="24"/>
          <w:szCs w:val="24"/>
        </w:rPr>
        <w:t>自带版本</w:t>
      </w:r>
      <w:r w:rsidRPr="00C250E2">
        <w:rPr>
          <w:b w:val="0"/>
          <w:sz w:val="24"/>
          <w:szCs w:val="24"/>
        </w:rPr>
        <w:t>0725</w:t>
      </w:r>
      <w:r w:rsidRPr="00C250E2">
        <w:rPr>
          <w:rFonts w:hint="eastAsia"/>
          <w:b w:val="0"/>
          <w:sz w:val="24"/>
          <w:szCs w:val="24"/>
        </w:rPr>
        <w:t>、控制器为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C250E2">
          <w:rPr>
            <w:b w:val="0"/>
            <w:sz w:val="24"/>
            <w:szCs w:val="24"/>
          </w:rPr>
          <w:t>13.5.3</w:t>
        </w:r>
      </w:smartTag>
      <w:r w:rsidRPr="00C250E2">
        <w:rPr>
          <w:rFonts w:hint="eastAsia"/>
          <w:b w:val="0"/>
          <w:sz w:val="24"/>
          <w:szCs w:val="24"/>
        </w:rPr>
        <w:t>的刷机注意事项！</w:t>
      </w:r>
    </w:p>
    <w:p w:rsidR="0077512E" w:rsidRPr="00C250E2" w:rsidRDefault="0077512E" w:rsidP="00896AEC">
      <w:pPr>
        <w:snapToGrid w:val="0"/>
        <w:textAlignment w:val="baseline"/>
        <w:rPr>
          <w:b w:val="0"/>
          <w:color w:val="000000"/>
          <w:sz w:val="24"/>
          <w:szCs w:val="24"/>
          <w:highlight w:val="white"/>
        </w:rPr>
      </w:pPr>
      <w:r w:rsidRPr="002D0979">
        <w:rPr>
          <w:rFonts w:hint="eastAsia"/>
          <w:color w:val="FF0000"/>
          <w:sz w:val="24"/>
          <w:szCs w:val="24"/>
        </w:rPr>
        <w:t>⑤</w:t>
      </w:r>
      <w:r w:rsidRPr="00C250E2">
        <w:rPr>
          <w:rFonts w:hint="eastAsia"/>
          <w:b w:val="0"/>
          <w:color w:val="000000"/>
          <w:sz w:val="24"/>
          <w:szCs w:val="24"/>
        </w:rPr>
        <w:t>秦部分车型</w:t>
      </w:r>
      <w:r w:rsidRPr="00C250E2">
        <w:rPr>
          <w:b w:val="0"/>
          <w:color w:val="000000"/>
          <w:sz w:val="24"/>
          <w:szCs w:val="24"/>
        </w:rPr>
        <w:t>-</w:t>
      </w:r>
      <w:r>
        <w:rPr>
          <w:rFonts w:hint="eastAsia"/>
          <w:b w:val="0"/>
          <w:color w:val="000000"/>
          <w:sz w:val="24"/>
          <w:szCs w:val="24"/>
        </w:rPr>
        <w:t>出现</w:t>
      </w:r>
      <w:r w:rsidRPr="00C250E2">
        <w:rPr>
          <w:rFonts w:hint="eastAsia"/>
          <w:b w:val="0"/>
          <w:color w:val="000000"/>
          <w:sz w:val="24"/>
          <w:szCs w:val="24"/>
        </w:rPr>
        <w:t>转向灯声音异常处理方法及预方案</w:t>
      </w:r>
    </w:p>
    <w:p w:rsidR="0077512E" w:rsidRPr="002D0979" w:rsidRDefault="0077512E" w:rsidP="00896AEC">
      <w:pPr>
        <w:snapToGrid w:val="0"/>
        <w:textAlignment w:val="baseline"/>
        <w:rPr>
          <w:b w:val="0"/>
          <w:color w:val="EF4F2F"/>
          <w:sz w:val="24"/>
          <w:szCs w:val="24"/>
          <w:highlight w:val="white"/>
        </w:rPr>
      </w:pPr>
      <w:r w:rsidRPr="002D0979">
        <w:rPr>
          <w:rFonts w:ascii="宋体" w:eastAsia="宋体" w:hAnsi="宋体" w:cs="宋体" w:hint="eastAsia"/>
          <w:color w:val="FF0000"/>
          <w:sz w:val="24"/>
          <w:szCs w:val="24"/>
        </w:rPr>
        <w:t>⑥</w:t>
      </w:r>
      <w:r w:rsidRPr="002D0979">
        <w:rPr>
          <w:rFonts w:hint="eastAsia"/>
          <w:b w:val="0"/>
          <w:sz w:val="24"/>
          <w:szCs w:val="24"/>
        </w:rPr>
        <w:t>黑屏闪屏、校验失败、包不完整等处理方法</w:t>
      </w:r>
    </w:p>
    <w:p w:rsidR="0077512E" w:rsidRDefault="0077512E" w:rsidP="00896AEC">
      <w:pPr>
        <w:snapToGrid w:val="0"/>
        <w:textAlignment w:val="baseline"/>
        <w:rPr>
          <w:color w:val="EF4F2F"/>
          <w:sz w:val="24"/>
          <w:highlight w:val="white"/>
        </w:rPr>
      </w:pPr>
    </w:p>
    <w:p w:rsidR="0077512E" w:rsidRPr="00C41BD1" w:rsidRDefault="0077512E" w:rsidP="00896AEC">
      <w:pPr>
        <w:snapToGrid w:val="0"/>
        <w:textAlignment w:val="baseline"/>
        <w:rPr>
          <w:color w:val="EF4F2F"/>
          <w:sz w:val="30"/>
          <w:highlight w:val="white"/>
        </w:rPr>
      </w:pPr>
      <w:r w:rsidRPr="002D0979">
        <w:rPr>
          <w:rFonts w:hint="eastAsia"/>
          <w:color w:val="EF4F2F"/>
          <w:sz w:val="30"/>
          <w:highlight w:val="white"/>
        </w:rPr>
        <w:t>本文档资料</w:t>
      </w:r>
      <w:r>
        <w:rPr>
          <w:rFonts w:hint="eastAsia"/>
          <w:color w:val="EF4F2F"/>
          <w:sz w:val="30"/>
          <w:highlight w:val="white"/>
        </w:rPr>
        <w:t>：</w:t>
      </w:r>
    </w:p>
    <w:p w:rsidR="0077512E" w:rsidRPr="00896AEC" w:rsidRDefault="0077512E">
      <w:pPr>
        <w:snapToGrid w:val="0"/>
        <w:textAlignment w:val="baseline"/>
        <w:rPr>
          <w:color w:val="000000"/>
          <w:sz w:val="30"/>
          <w:szCs w:val="24"/>
          <w:highlight w:val="yellow"/>
        </w:rPr>
      </w:pPr>
      <w:r w:rsidRPr="00896AEC">
        <w:rPr>
          <w:rFonts w:hint="eastAsia"/>
          <w:sz w:val="26"/>
          <w:szCs w:val="24"/>
          <w:highlight w:val="yellow"/>
        </w:rPr>
        <w:t>宋车型主机自带版本</w:t>
      </w:r>
      <w:r w:rsidRPr="00896AEC">
        <w:rPr>
          <w:sz w:val="26"/>
          <w:szCs w:val="24"/>
          <w:highlight w:val="yellow"/>
        </w:rPr>
        <w:t>0725</w:t>
      </w:r>
      <w:r w:rsidRPr="00896AEC">
        <w:rPr>
          <w:rFonts w:hint="eastAsia"/>
          <w:sz w:val="26"/>
          <w:szCs w:val="24"/>
          <w:highlight w:val="yellow"/>
        </w:rPr>
        <w:t>、控制器为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0"/>
          <w:attr w:name="Month" w:val="12"/>
          <w:attr w:name="Year" w:val="1899"/>
        </w:smartTagPr>
        <w:r w:rsidRPr="00896AEC">
          <w:rPr>
            <w:sz w:val="26"/>
            <w:szCs w:val="24"/>
            <w:highlight w:val="yellow"/>
          </w:rPr>
          <w:t>13.5.3</w:t>
        </w:r>
      </w:smartTag>
      <w:r w:rsidRPr="00896AEC">
        <w:rPr>
          <w:rFonts w:hint="eastAsia"/>
          <w:sz w:val="26"/>
          <w:szCs w:val="24"/>
          <w:highlight w:val="yellow"/>
        </w:rPr>
        <w:t>的刷机注意事项！</w:t>
      </w:r>
    </w:p>
    <w:p w:rsidR="0077512E" w:rsidRDefault="0077512E">
      <w:pPr>
        <w:snapToGrid w:val="0"/>
        <w:textAlignment w:val="baseline"/>
        <w:rPr>
          <w:b w:val="0"/>
          <w:sz w:val="24"/>
          <w:szCs w:val="24"/>
        </w:rPr>
      </w:pPr>
      <w:r>
        <w:rPr>
          <w:rFonts w:hint="eastAsia"/>
          <w:b w:val="0"/>
          <w:sz w:val="24"/>
          <w:szCs w:val="24"/>
        </w:rPr>
        <w:t>以下图片，来自于之前早期中招的车友提供</w:t>
      </w:r>
    </w:p>
    <w:p w:rsidR="0077512E" w:rsidRDefault="0077512E">
      <w:pPr>
        <w:snapToGrid w:val="0"/>
        <w:textAlignment w:val="baseline"/>
        <w:rPr>
          <w:b w:val="0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alt="descript" style="width:300pt;height:168.75pt;visibility:visible">
            <v:imagedata r:id="rId4" o:title=""/>
          </v:shape>
        </w:pict>
      </w:r>
    </w:p>
    <w:p w:rsidR="0077512E" w:rsidRDefault="0077512E" w:rsidP="00DC615D">
      <w:pPr>
        <w:adjustRightInd w:val="0"/>
        <w:snapToGrid w:val="0"/>
        <w:rPr>
          <w:b w:val="0"/>
          <w:color w:val="000000"/>
          <w:sz w:val="24"/>
          <w:szCs w:val="24"/>
        </w:rPr>
      </w:pPr>
      <w:r>
        <w:rPr>
          <w:noProof/>
        </w:rPr>
        <w:pict>
          <v:shape id="_x0000_i1026" type="#_x0000_t75" alt="descript" style="width:300pt;height:145.5pt;visibility:visible">
            <v:imagedata r:id="rId5" o:title=""/>
          </v:shape>
        </w:pict>
      </w:r>
      <w:r>
        <w:rPr>
          <w:b w:val="0"/>
          <w:sz w:val="24"/>
          <w:szCs w:val="24"/>
        </w:rPr>
        <w:br/>
      </w:r>
      <w:r w:rsidRPr="000B3761">
        <w:rPr>
          <w:rFonts w:hint="eastAsia"/>
          <w:b w:val="0"/>
          <w:color w:val="000000"/>
          <w:sz w:val="24"/>
          <w:szCs w:val="24"/>
        </w:rPr>
        <w:t>之前的刷法要避开</w:t>
      </w:r>
      <w:r w:rsidRPr="000B3761">
        <w:rPr>
          <w:b w:val="0"/>
          <w:color w:val="000000"/>
          <w:sz w:val="24"/>
          <w:szCs w:val="24"/>
        </w:rPr>
        <w:t>MCU</w:t>
      </w:r>
      <w:r w:rsidRPr="000B3761">
        <w:rPr>
          <w:rFonts w:hint="eastAsia"/>
          <w:b w:val="0"/>
          <w:color w:val="000000"/>
          <w:sz w:val="24"/>
          <w:szCs w:val="24"/>
        </w:rPr>
        <w:t>工程模式强刷，而现在只需要在出厂版本日期之上的包，是可以直刷的，如：</w:t>
      </w:r>
      <w:r w:rsidRPr="000B3761">
        <w:rPr>
          <w:b w:val="0"/>
          <w:color w:val="000000"/>
          <w:sz w:val="24"/>
          <w:szCs w:val="24"/>
        </w:rPr>
        <w:t>3.0-09031</w:t>
      </w:r>
      <w:r w:rsidRPr="000B3761">
        <w:rPr>
          <w:rFonts w:hint="eastAsia"/>
          <w:b w:val="0"/>
          <w:color w:val="000000"/>
          <w:sz w:val="24"/>
          <w:szCs w:val="24"/>
        </w:rPr>
        <w:t>或</w:t>
      </w:r>
      <w:r w:rsidRPr="000B3761">
        <w:rPr>
          <w:b w:val="0"/>
          <w:color w:val="000000"/>
          <w:sz w:val="24"/>
          <w:szCs w:val="24"/>
        </w:rPr>
        <w:t>4.0-09201</w:t>
      </w:r>
      <w:r w:rsidRPr="000B3761">
        <w:rPr>
          <w:rFonts w:hint="eastAsia"/>
          <w:b w:val="0"/>
          <w:color w:val="000000"/>
          <w:sz w:val="24"/>
          <w:szCs w:val="24"/>
        </w:rPr>
        <w:t>版本，但也</w:t>
      </w:r>
      <w:r>
        <w:rPr>
          <w:rFonts w:hint="eastAsia"/>
          <w:b w:val="0"/>
          <w:color w:val="000000"/>
          <w:sz w:val="24"/>
          <w:szCs w:val="24"/>
        </w:rPr>
        <w:t>有所</w:t>
      </w:r>
      <w:r w:rsidRPr="000B3761">
        <w:rPr>
          <w:rFonts w:hint="eastAsia"/>
          <w:b w:val="0"/>
          <w:color w:val="000000"/>
          <w:sz w:val="24"/>
          <w:szCs w:val="24"/>
        </w:rPr>
        <w:t>了解到，有车友往上直刷</w:t>
      </w:r>
      <w:r w:rsidRPr="000B3761">
        <w:rPr>
          <w:b w:val="0"/>
          <w:color w:val="000000"/>
          <w:sz w:val="24"/>
          <w:szCs w:val="24"/>
        </w:rPr>
        <w:t>4.0-0720</w:t>
      </w:r>
      <w:r w:rsidRPr="000B3761">
        <w:rPr>
          <w:rFonts w:hint="eastAsia"/>
          <w:b w:val="0"/>
          <w:color w:val="000000"/>
          <w:sz w:val="24"/>
          <w:szCs w:val="24"/>
        </w:rPr>
        <w:t>也没事，</w:t>
      </w:r>
      <w:r>
        <w:rPr>
          <w:rFonts w:hint="eastAsia"/>
          <w:b w:val="0"/>
          <w:color w:val="000000"/>
          <w:sz w:val="24"/>
          <w:szCs w:val="24"/>
        </w:rPr>
        <w:t>又有车友</w:t>
      </w:r>
      <w:r w:rsidRPr="000B3761">
        <w:rPr>
          <w:rFonts w:hint="eastAsia"/>
          <w:b w:val="0"/>
          <w:color w:val="000000"/>
          <w:sz w:val="24"/>
          <w:szCs w:val="24"/>
        </w:rPr>
        <w:t>直刷</w:t>
      </w:r>
      <w:r w:rsidRPr="000B3761">
        <w:rPr>
          <w:b w:val="0"/>
          <w:color w:val="000000"/>
          <w:sz w:val="24"/>
          <w:szCs w:val="24"/>
        </w:rPr>
        <w:t>4.0-0920</w:t>
      </w:r>
      <w:r w:rsidRPr="000B3761">
        <w:rPr>
          <w:rFonts w:hint="eastAsia"/>
          <w:b w:val="0"/>
          <w:color w:val="000000"/>
          <w:sz w:val="24"/>
          <w:szCs w:val="24"/>
        </w:rPr>
        <w:t>后，又退回</w:t>
      </w:r>
      <w:r w:rsidRPr="000B3761">
        <w:rPr>
          <w:b w:val="0"/>
          <w:color w:val="000000"/>
          <w:sz w:val="24"/>
          <w:szCs w:val="24"/>
        </w:rPr>
        <w:t>4.0-0720</w:t>
      </w:r>
      <w:r w:rsidRPr="000B3761">
        <w:rPr>
          <w:rFonts w:hint="eastAsia"/>
          <w:b w:val="0"/>
          <w:color w:val="000000"/>
          <w:sz w:val="24"/>
          <w:szCs w:val="24"/>
        </w:rPr>
        <w:t>版本也没问题，这些</w:t>
      </w:r>
      <w:r>
        <w:rPr>
          <w:rFonts w:hint="eastAsia"/>
          <w:b w:val="0"/>
          <w:color w:val="000000"/>
          <w:sz w:val="24"/>
          <w:szCs w:val="24"/>
        </w:rPr>
        <w:t>是目前</w:t>
      </w:r>
      <w:r w:rsidRPr="000B3761">
        <w:rPr>
          <w:rFonts w:hint="eastAsia"/>
          <w:b w:val="0"/>
          <w:color w:val="000000"/>
          <w:sz w:val="24"/>
          <w:szCs w:val="24"/>
        </w:rPr>
        <w:t>了解到的信息，出厂版本直刷</w:t>
      </w:r>
      <w:r w:rsidRPr="000B3761">
        <w:rPr>
          <w:b w:val="0"/>
          <w:color w:val="000000"/>
          <w:sz w:val="24"/>
          <w:szCs w:val="24"/>
        </w:rPr>
        <w:t>0920</w:t>
      </w:r>
      <w:r w:rsidRPr="000B3761">
        <w:rPr>
          <w:rFonts w:hint="eastAsia"/>
          <w:b w:val="0"/>
          <w:color w:val="000000"/>
          <w:sz w:val="24"/>
          <w:szCs w:val="24"/>
        </w:rPr>
        <w:t>倒是有很多，</w:t>
      </w:r>
      <w:r>
        <w:rPr>
          <w:rFonts w:hint="eastAsia"/>
          <w:b w:val="0"/>
          <w:color w:val="000000"/>
          <w:sz w:val="24"/>
          <w:szCs w:val="24"/>
        </w:rPr>
        <w:t>最终怎么刷</w:t>
      </w:r>
      <w:r w:rsidRPr="000B3761">
        <w:rPr>
          <w:rFonts w:hint="eastAsia"/>
          <w:b w:val="0"/>
          <w:color w:val="000000"/>
          <w:sz w:val="24"/>
          <w:szCs w:val="24"/>
        </w:rPr>
        <w:t>自行考虑选择了</w:t>
      </w:r>
      <w:r>
        <w:rPr>
          <w:rFonts w:hint="eastAsia"/>
          <w:b w:val="0"/>
          <w:color w:val="000000"/>
          <w:sz w:val="24"/>
          <w:szCs w:val="24"/>
        </w:rPr>
        <w:t>，</w:t>
      </w:r>
      <w:r w:rsidRPr="000B3761">
        <w:rPr>
          <w:rFonts w:hint="eastAsia"/>
          <w:b w:val="0"/>
          <w:color w:val="000000"/>
          <w:sz w:val="24"/>
          <w:szCs w:val="24"/>
        </w:rPr>
        <w:t>当然风险也自行承担哦</w:t>
      </w:r>
      <w:r>
        <w:rPr>
          <w:rFonts w:hint="eastAsia"/>
          <w:b w:val="0"/>
          <w:color w:val="000000"/>
          <w:sz w:val="24"/>
          <w:szCs w:val="24"/>
        </w:rPr>
        <w:t>！</w:t>
      </w:r>
    </w:p>
    <w:p w:rsidR="0077512E" w:rsidRPr="000B3761" w:rsidRDefault="0077512E" w:rsidP="00DC615D">
      <w:pPr>
        <w:adjustRightInd w:val="0"/>
        <w:snapToGrid w:val="0"/>
        <w:rPr>
          <w:b w:val="0"/>
          <w:color w:val="000000"/>
          <w:sz w:val="24"/>
          <w:szCs w:val="24"/>
        </w:rPr>
      </w:pPr>
      <w:r w:rsidRPr="000B3761">
        <w:rPr>
          <w:rFonts w:hint="eastAsia"/>
          <w:b w:val="0"/>
          <w:color w:val="000000"/>
          <w:sz w:val="24"/>
          <w:szCs w:val="24"/>
          <w:highlight w:val="yellow"/>
        </w:rPr>
        <w:t>切记不可回退低于出厂自带的版本！</w:t>
      </w:r>
    </w:p>
    <w:p w:rsidR="0077512E" w:rsidRPr="000B3761" w:rsidRDefault="0077512E" w:rsidP="00DC615D">
      <w:pPr>
        <w:adjustRightInd w:val="0"/>
        <w:snapToGrid w:val="0"/>
        <w:rPr>
          <w:b w:val="0"/>
          <w:color w:val="000000"/>
          <w:sz w:val="24"/>
          <w:szCs w:val="24"/>
        </w:rPr>
      </w:pPr>
    </w:p>
    <w:p w:rsidR="0077512E" w:rsidRPr="000B3761" w:rsidRDefault="0077512E" w:rsidP="00DC615D">
      <w:pPr>
        <w:adjustRightInd w:val="0"/>
        <w:snapToGrid w:val="0"/>
        <w:rPr>
          <w:color w:val="000000"/>
          <w:sz w:val="24"/>
          <w:szCs w:val="24"/>
        </w:rPr>
      </w:pPr>
      <w:r w:rsidRPr="000B3761">
        <w:rPr>
          <w:rFonts w:hint="eastAsia"/>
          <w:color w:val="000000"/>
          <w:sz w:val="24"/>
          <w:szCs w:val="24"/>
        </w:rPr>
        <w:t>刷机教程的操作方案不断探索、不断更新，如你在其它群看到旧方案，可以忽略！</w:t>
      </w:r>
    </w:p>
    <w:p w:rsidR="0077512E" w:rsidRPr="00DC615D" w:rsidRDefault="0077512E" w:rsidP="00DC615D">
      <w:pPr>
        <w:adjustRightInd w:val="0"/>
        <w:snapToGrid w:val="0"/>
        <w:rPr>
          <w:color w:val="000000"/>
          <w:sz w:val="24"/>
          <w:szCs w:val="24"/>
        </w:rPr>
      </w:pPr>
    </w:p>
    <w:sectPr w:rsidR="0077512E" w:rsidRPr="00DC615D" w:rsidSect="00896AEC">
      <w:pgSz w:w="11906" w:h="16838" w:code="9"/>
      <w:pgMar w:top="1223" w:right="1797" w:bottom="611" w:left="1797" w:header="851" w:footer="992" w:gutter="0"/>
      <w:cols w:space="425"/>
      <w:docGrid w:type="lines" w:linePitch="12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Arial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HorizontalSpacing w:val="220"/>
  <w:drawingGridVerticalSpacing w:val="612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B4853"/>
    <w:rsid w:val="0000367E"/>
    <w:rsid w:val="000070BA"/>
    <w:rsid w:val="00014AA4"/>
    <w:rsid w:val="000154FC"/>
    <w:rsid w:val="00027E32"/>
    <w:rsid w:val="0003460B"/>
    <w:rsid w:val="00034F7F"/>
    <w:rsid w:val="00040305"/>
    <w:rsid w:val="000431B2"/>
    <w:rsid w:val="00056120"/>
    <w:rsid w:val="00057ED2"/>
    <w:rsid w:val="00063C2D"/>
    <w:rsid w:val="00066F68"/>
    <w:rsid w:val="00081197"/>
    <w:rsid w:val="000911ED"/>
    <w:rsid w:val="0009460E"/>
    <w:rsid w:val="00097C23"/>
    <w:rsid w:val="000A4E1E"/>
    <w:rsid w:val="000B3761"/>
    <w:rsid w:val="000C2556"/>
    <w:rsid w:val="000D4EF9"/>
    <w:rsid w:val="000E0E66"/>
    <w:rsid w:val="000E2187"/>
    <w:rsid w:val="000F03F2"/>
    <w:rsid w:val="000F2C37"/>
    <w:rsid w:val="00100B28"/>
    <w:rsid w:val="00103041"/>
    <w:rsid w:val="00113978"/>
    <w:rsid w:val="00114A21"/>
    <w:rsid w:val="00115B8F"/>
    <w:rsid w:val="00121B6A"/>
    <w:rsid w:val="00123F99"/>
    <w:rsid w:val="0013309D"/>
    <w:rsid w:val="001452CD"/>
    <w:rsid w:val="00153B18"/>
    <w:rsid w:val="00153C5E"/>
    <w:rsid w:val="001549F3"/>
    <w:rsid w:val="001577DE"/>
    <w:rsid w:val="001610CE"/>
    <w:rsid w:val="001635F1"/>
    <w:rsid w:val="0016770A"/>
    <w:rsid w:val="00167DB9"/>
    <w:rsid w:val="00171DBA"/>
    <w:rsid w:val="00172E10"/>
    <w:rsid w:val="00187A70"/>
    <w:rsid w:val="0019390B"/>
    <w:rsid w:val="001A2A0D"/>
    <w:rsid w:val="001B2E4B"/>
    <w:rsid w:val="001B4853"/>
    <w:rsid w:val="001C0B96"/>
    <w:rsid w:val="001C1A50"/>
    <w:rsid w:val="001C34E3"/>
    <w:rsid w:val="001D2BAE"/>
    <w:rsid w:val="001D2ED2"/>
    <w:rsid w:val="001D6DAE"/>
    <w:rsid w:val="001E1EF4"/>
    <w:rsid w:val="001E26FB"/>
    <w:rsid w:val="001E3F7F"/>
    <w:rsid w:val="001F6253"/>
    <w:rsid w:val="002036F6"/>
    <w:rsid w:val="00216A0F"/>
    <w:rsid w:val="0024334B"/>
    <w:rsid w:val="00250E6E"/>
    <w:rsid w:val="0025464E"/>
    <w:rsid w:val="00255559"/>
    <w:rsid w:val="002600E3"/>
    <w:rsid w:val="002670A6"/>
    <w:rsid w:val="002703C8"/>
    <w:rsid w:val="00276C78"/>
    <w:rsid w:val="002822FD"/>
    <w:rsid w:val="00287BC9"/>
    <w:rsid w:val="00291F79"/>
    <w:rsid w:val="00293667"/>
    <w:rsid w:val="002A0908"/>
    <w:rsid w:val="002B2091"/>
    <w:rsid w:val="002B57F1"/>
    <w:rsid w:val="002D068D"/>
    <w:rsid w:val="002D0979"/>
    <w:rsid w:val="002D37D8"/>
    <w:rsid w:val="002D6D9B"/>
    <w:rsid w:val="002F4D83"/>
    <w:rsid w:val="003065E4"/>
    <w:rsid w:val="00313928"/>
    <w:rsid w:val="00316CA2"/>
    <w:rsid w:val="00320AB1"/>
    <w:rsid w:val="003248C7"/>
    <w:rsid w:val="00330519"/>
    <w:rsid w:val="003374BF"/>
    <w:rsid w:val="00346FC8"/>
    <w:rsid w:val="00356DD3"/>
    <w:rsid w:val="00363DCD"/>
    <w:rsid w:val="00366CC4"/>
    <w:rsid w:val="003700BF"/>
    <w:rsid w:val="003740BE"/>
    <w:rsid w:val="003916F1"/>
    <w:rsid w:val="003938DF"/>
    <w:rsid w:val="00395109"/>
    <w:rsid w:val="003A3B99"/>
    <w:rsid w:val="003A4736"/>
    <w:rsid w:val="003B69B2"/>
    <w:rsid w:val="003C726A"/>
    <w:rsid w:val="003D7BBB"/>
    <w:rsid w:val="003E1A82"/>
    <w:rsid w:val="003F05C4"/>
    <w:rsid w:val="003F4F53"/>
    <w:rsid w:val="00403077"/>
    <w:rsid w:val="004049FD"/>
    <w:rsid w:val="00406CF8"/>
    <w:rsid w:val="004108AC"/>
    <w:rsid w:val="0041144C"/>
    <w:rsid w:val="004150CF"/>
    <w:rsid w:val="00427B5B"/>
    <w:rsid w:val="00430803"/>
    <w:rsid w:val="00446A29"/>
    <w:rsid w:val="00453BB3"/>
    <w:rsid w:val="00455520"/>
    <w:rsid w:val="004650BF"/>
    <w:rsid w:val="0048346D"/>
    <w:rsid w:val="004874A2"/>
    <w:rsid w:val="00487D48"/>
    <w:rsid w:val="004A65BD"/>
    <w:rsid w:val="004B2105"/>
    <w:rsid w:val="004B22FA"/>
    <w:rsid w:val="004B4EEF"/>
    <w:rsid w:val="004C016E"/>
    <w:rsid w:val="004C2FD5"/>
    <w:rsid w:val="004C545F"/>
    <w:rsid w:val="004C6083"/>
    <w:rsid w:val="004C6F9B"/>
    <w:rsid w:val="004D0E02"/>
    <w:rsid w:val="004D242D"/>
    <w:rsid w:val="004D6BCF"/>
    <w:rsid w:val="004D6C05"/>
    <w:rsid w:val="004E2A72"/>
    <w:rsid w:val="004E38D2"/>
    <w:rsid w:val="004F01E5"/>
    <w:rsid w:val="004F29F7"/>
    <w:rsid w:val="004F704A"/>
    <w:rsid w:val="00502BF1"/>
    <w:rsid w:val="00503BCD"/>
    <w:rsid w:val="00517A21"/>
    <w:rsid w:val="0052088F"/>
    <w:rsid w:val="00526DFD"/>
    <w:rsid w:val="00571740"/>
    <w:rsid w:val="00571CD9"/>
    <w:rsid w:val="00577C27"/>
    <w:rsid w:val="00593B39"/>
    <w:rsid w:val="005A26EE"/>
    <w:rsid w:val="005B1DD2"/>
    <w:rsid w:val="005B34B9"/>
    <w:rsid w:val="005B46C4"/>
    <w:rsid w:val="005B4AFD"/>
    <w:rsid w:val="005C3A0F"/>
    <w:rsid w:val="005C7BA2"/>
    <w:rsid w:val="005D3909"/>
    <w:rsid w:val="005D3A92"/>
    <w:rsid w:val="005D78EB"/>
    <w:rsid w:val="005E1AFF"/>
    <w:rsid w:val="005E5BB1"/>
    <w:rsid w:val="0060085A"/>
    <w:rsid w:val="00605269"/>
    <w:rsid w:val="00607AD4"/>
    <w:rsid w:val="006120DA"/>
    <w:rsid w:val="00624633"/>
    <w:rsid w:val="0062700F"/>
    <w:rsid w:val="00632FB9"/>
    <w:rsid w:val="0063375E"/>
    <w:rsid w:val="00634933"/>
    <w:rsid w:val="0065554F"/>
    <w:rsid w:val="00681165"/>
    <w:rsid w:val="006854FD"/>
    <w:rsid w:val="0068658C"/>
    <w:rsid w:val="006A0F56"/>
    <w:rsid w:val="006B3969"/>
    <w:rsid w:val="006D1BDB"/>
    <w:rsid w:val="006E0362"/>
    <w:rsid w:val="006E2796"/>
    <w:rsid w:val="006E4050"/>
    <w:rsid w:val="006F7CB4"/>
    <w:rsid w:val="007131DF"/>
    <w:rsid w:val="00732B13"/>
    <w:rsid w:val="00743E4B"/>
    <w:rsid w:val="0077439E"/>
    <w:rsid w:val="0077512E"/>
    <w:rsid w:val="00782B4E"/>
    <w:rsid w:val="007A3C1D"/>
    <w:rsid w:val="007A5081"/>
    <w:rsid w:val="007B1D7D"/>
    <w:rsid w:val="007B254A"/>
    <w:rsid w:val="007B2B42"/>
    <w:rsid w:val="007C41C5"/>
    <w:rsid w:val="007C46D8"/>
    <w:rsid w:val="007C6B84"/>
    <w:rsid w:val="007E0DEF"/>
    <w:rsid w:val="007E50EE"/>
    <w:rsid w:val="007F3C86"/>
    <w:rsid w:val="008042D0"/>
    <w:rsid w:val="00813851"/>
    <w:rsid w:val="00814678"/>
    <w:rsid w:val="008247A1"/>
    <w:rsid w:val="00824D2E"/>
    <w:rsid w:val="00832056"/>
    <w:rsid w:val="0084363E"/>
    <w:rsid w:val="008455A8"/>
    <w:rsid w:val="00851A2E"/>
    <w:rsid w:val="00854972"/>
    <w:rsid w:val="00865375"/>
    <w:rsid w:val="00871A7B"/>
    <w:rsid w:val="00874EE5"/>
    <w:rsid w:val="0088015F"/>
    <w:rsid w:val="008844D3"/>
    <w:rsid w:val="00893225"/>
    <w:rsid w:val="008945B8"/>
    <w:rsid w:val="00896AEC"/>
    <w:rsid w:val="008A331D"/>
    <w:rsid w:val="008A34A7"/>
    <w:rsid w:val="008B34D7"/>
    <w:rsid w:val="008C690D"/>
    <w:rsid w:val="008D0432"/>
    <w:rsid w:val="008D059D"/>
    <w:rsid w:val="008E7EB7"/>
    <w:rsid w:val="008F187C"/>
    <w:rsid w:val="009053AE"/>
    <w:rsid w:val="00912B0F"/>
    <w:rsid w:val="0093276B"/>
    <w:rsid w:val="009371BE"/>
    <w:rsid w:val="00944609"/>
    <w:rsid w:val="009545CF"/>
    <w:rsid w:val="00963925"/>
    <w:rsid w:val="0097210D"/>
    <w:rsid w:val="00980C2E"/>
    <w:rsid w:val="009966A1"/>
    <w:rsid w:val="009A535F"/>
    <w:rsid w:val="009A6F7F"/>
    <w:rsid w:val="009A7E4F"/>
    <w:rsid w:val="009B52E6"/>
    <w:rsid w:val="009C0089"/>
    <w:rsid w:val="009C0FAB"/>
    <w:rsid w:val="009E50D4"/>
    <w:rsid w:val="009E6E99"/>
    <w:rsid w:val="009F4F10"/>
    <w:rsid w:val="00A10A27"/>
    <w:rsid w:val="00A31970"/>
    <w:rsid w:val="00A36B00"/>
    <w:rsid w:val="00A4147A"/>
    <w:rsid w:val="00A41EB0"/>
    <w:rsid w:val="00A5460F"/>
    <w:rsid w:val="00A60265"/>
    <w:rsid w:val="00A6028D"/>
    <w:rsid w:val="00A63281"/>
    <w:rsid w:val="00A746D4"/>
    <w:rsid w:val="00A778CE"/>
    <w:rsid w:val="00A94EF2"/>
    <w:rsid w:val="00A95302"/>
    <w:rsid w:val="00AA2099"/>
    <w:rsid w:val="00AB04AE"/>
    <w:rsid w:val="00AB6B9F"/>
    <w:rsid w:val="00AB6DA2"/>
    <w:rsid w:val="00AB7442"/>
    <w:rsid w:val="00AC4138"/>
    <w:rsid w:val="00AD19C7"/>
    <w:rsid w:val="00AE0AA5"/>
    <w:rsid w:val="00AE1649"/>
    <w:rsid w:val="00AE68A3"/>
    <w:rsid w:val="00AF3593"/>
    <w:rsid w:val="00AF4032"/>
    <w:rsid w:val="00AF7272"/>
    <w:rsid w:val="00B049BF"/>
    <w:rsid w:val="00B04D8F"/>
    <w:rsid w:val="00B121A9"/>
    <w:rsid w:val="00B15105"/>
    <w:rsid w:val="00B23A4F"/>
    <w:rsid w:val="00B2654F"/>
    <w:rsid w:val="00B27786"/>
    <w:rsid w:val="00B31BA6"/>
    <w:rsid w:val="00B352FA"/>
    <w:rsid w:val="00B3586C"/>
    <w:rsid w:val="00B44167"/>
    <w:rsid w:val="00B45AD1"/>
    <w:rsid w:val="00B470A1"/>
    <w:rsid w:val="00B5263E"/>
    <w:rsid w:val="00B53AF3"/>
    <w:rsid w:val="00B578DD"/>
    <w:rsid w:val="00B61C29"/>
    <w:rsid w:val="00B63A75"/>
    <w:rsid w:val="00B64B4B"/>
    <w:rsid w:val="00B82659"/>
    <w:rsid w:val="00B8569D"/>
    <w:rsid w:val="00B94A9F"/>
    <w:rsid w:val="00B95A48"/>
    <w:rsid w:val="00BA48F0"/>
    <w:rsid w:val="00BC7DE5"/>
    <w:rsid w:val="00BD47BB"/>
    <w:rsid w:val="00BF1915"/>
    <w:rsid w:val="00BF1F7D"/>
    <w:rsid w:val="00BF4ECB"/>
    <w:rsid w:val="00C05A6E"/>
    <w:rsid w:val="00C07CA9"/>
    <w:rsid w:val="00C169C5"/>
    <w:rsid w:val="00C250E2"/>
    <w:rsid w:val="00C2723B"/>
    <w:rsid w:val="00C34E86"/>
    <w:rsid w:val="00C4091F"/>
    <w:rsid w:val="00C40AED"/>
    <w:rsid w:val="00C41BD1"/>
    <w:rsid w:val="00C43D7F"/>
    <w:rsid w:val="00C4622B"/>
    <w:rsid w:val="00C5252C"/>
    <w:rsid w:val="00C53E4A"/>
    <w:rsid w:val="00C6520E"/>
    <w:rsid w:val="00C655DF"/>
    <w:rsid w:val="00C73B3F"/>
    <w:rsid w:val="00C740A1"/>
    <w:rsid w:val="00C745B1"/>
    <w:rsid w:val="00C767C4"/>
    <w:rsid w:val="00C8717D"/>
    <w:rsid w:val="00C87C03"/>
    <w:rsid w:val="00C946E9"/>
    <w:rsid w:val="00C9478A"/>
    <w:rsid w:val="00C97ECD"/>
    <w:rsid w:val="00CA204C"/>
    <w:rsid w:val="00CA2ED3"/>
    <w:rsid w:val="00CB0CAB"/>
    <w:rsid w:val="00CB549B"/>
    <w:rsid w:val="00CB5623"/>
    <w:rsid w:val="00CB64BB"/>
    <w:rsid w:val="00CC451D"/>
    <w:rsid w:val="00CD42B3"/>
    <w:rsid w:val="00CD43BA"/>
    <w:rsid w:val="00CD6DF0"/>
    <w:rsid w:val="00CE3206"/>
    <w:rsid w:val="00CE5A29"/>
    <w:rsid w:val="00CE65FD"/>
    <w:rsid w:val="00CF0D98"/>
    <w:rsid w:val="00CF6976"/>
    <w:rsid w:val="00CF76B9"/>
    <w:rsid w:val="00D00987"/>
    <w:rsid w:val="00D1751D"/>
    <w:rsid w:val="00D269E0"/>
    <w:rsid w:val="00D309DA"/>
    <w:rsid w:val="00D35419"/>
    <w:rsid w:val="00D65308"/>
    <w:rsid w:val="00D67CA0"/>
    <w:rsid w:val="00D71823"/>
    <w:rsid w:val="00D72B64"/>
    <w:rsid w:val="00D752C0"/>
    <w:rsid w:val="00D84F2E"/>
    <w:rsid w:val="00D865BB"/>
    <w:rsid w:val="00D9342D"/>
    <w:rsid w:val="00D93E4C"/>
    <w:rsid w:val="00D94089"/>
    <w:rsid w:val="00DA432D"/>
    <w:rsid w:val="00DA6237"/>
    <w:rsid w:val="00DB213D"/>
    <w:rsid w:val="00DB5A2A"/>
    <w:rsid w:val="00DB6BAB"/>
    <w:rsid w:val="00DB7619"/>
    <w:rsid w:val="00DC0144"/>
    <w:rsid w:val="00DC615D"/>
    <w:rsid w:val="00DD4A08"/>
    <w:rsid w:val="00DF3D24"/>
    <w:rsid w:val="00DF4D95"/>
    <w:rsid w:val="00DF6771"/>
    <w:rsid w:val="00E053F2"/>
    <w:rsid w:val="00E16A47"/>
    <w:rsid w:val="00E17F5C"/>
    <w:rsid w:val="00E227E7"/>
    <w:rsid w:val="00E23FDD"/>
    <w:rsid w:val="00E33225"/>
    <w:rsid w:val="00E7033D"/>
    <w:rsid w:val="00E73EE3"/>
    <w:rsid w:val="00E81A27"/>
    <w:rsid w:val="00E9091A"/>
    <w:rsid w:val="00E961C4"/>
    <w:rsid w:val="00E96D1E"/>
    <w:rsid w:val="00EA6C0C"/>
    <w:rsid w:val="00EB3EA2"/>
    <w:rsid w:val="00EE4F46"/>
    <w:rsid w:val="00EF5704"/>
    <w:rsid w:val="00F05552"/>
    <w:rsid w:val="00F07DAE"/>
    <w:rsid w:val="00F11B8C"/>
    <w:rsid w:val="00F13330"/>
    <w:rsid w:val="00F170FC"/>
    <w:rsid w:val="00F21129"/>
    <w:rsid w:val="00F21458"/>
    <w:rsid w:val="00F54627"/>
    <w:rsid w:val="00F54BBD"/>
    <w:rsid w:val="00F629E5"/>
    <w:rsid w:val="00FA1D8B"/>
    <w:rsid w:val="00FB3C25"/>
    <w:rsid w:val="00FD00EF"/>
    <w:rsid w:val="00FD0A66"/>
    <w:rsid w:val="00FD46C9"/>
    <w:rsid w:val="00FD5EDC"/>
    <w:rsid w:val="00FD7C62"/>
    <w:rsid w:val="00FE05C0"/>
    <w:rsid w:val="00FE7490"/>
    <w:rsid w:val="00FF43C5"/>
    <w:rsid w:val="00FF7866"/>
    <w:rsid w:val="00FF78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等线" w:eastAsia="等线" w:hAnsi="等线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51D"/>
    <w:pPr>
      <w:widowControl w:val="0"/>
      <w:jc w:val="both"/>
    </w:pPr>
    <w:rPr>
      <w:rFonts w:ascii="微软雅黑" w:eastAsia="微软雅黑" w:hAnsi="微软雅黑"/>
      <w:b/>
      <w:bCs/>
      <w:sz w:val="44"/>
      <w:szCs w:val="8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B4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5252C"/>
    <w:rPr>
      <w:rFonts w:ascii="微软雅黑" w:eastAsia="微软雅黑" w:hAnsi="微软雅黑" w:cs="Times New Roman"/>
      <w:b/>
      <w:bCs/>
      <w:sz w:val="18"/>
      <w:szCs w:val="18"/>
    </w:rPr>
  </w:style>
  <w:style w:type="paragraph" w:styleId="Header">
    <w:name w:val="header"/>
    <w:basedOn w:val="Normal"/>
    <w:link w:val="HeaderChar"/>
    <w:uiPriority w:val="99"/>
    <w:rsid w:val="001B4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5252C"/>
    <w:rPr>
      <w:rFonts w:ascii="微软雅黑" w:eastAsia="微软雅黑" w:hAnsi="微软雅黑" w:cs="Times New Roman"/>
      <w:b/>
      <w:bCs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68</Words>
  <Characters>389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宋Plus DMI新版本主机自带07251版本特殊芯片的特殊刷法</dc:title>
  <dc:subject/>
  <dc:creator/>
  <cp:keywords/>
  <dc:description/>
  <cp:lastModifiedBy>User</cp:lastModifiedBy>
  <cp:revision>2</cp:revision>
  <dcterms:created xsi:type="dcterms:W3CDTF">2022-11-09T19:10:00Z</dcterms:created>
  <dcterms:modified xsi:type="dcterms:W3CDTF">2022-11-09T19:10:00Z</dcterms:modified>
</cp:coreProperties>
</file>